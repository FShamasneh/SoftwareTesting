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17F03" w:rsidRDefault="00704C3A">
              <w:pPr>
                <w:pStyle w:val="Publishwithline"/>
              </w:pPr>
              <w:r>
                <w:t>Software Testing – Junit5</w:t>
              </w:r>
            </w:p>
          </w:sdtContent>
        </w:sdt>
        <w:p w:rsidR="00817F03" w:rsidRDefault="00817F03">
          <w:pPr>
            <w:pStyle w:val="underline"/>
          </w:pPr>
        </w:p>
        <w:p w:rsidR="00817F03" w:rsidRDefault="00926C19">
          <w:pPr>
            <w:pStyle w:val="PadderBetweenControlandBody"/>
          </w:pPr>
        </w:p>
      </w:sdtContent>
    </w:sdt>
    <w:p w:rsidR="00704C3A" w:rsidRDefault="00704C3A">
      <w:r>
        <w:t xml:space="preserve">I simple word unit testing is about sending value to a method, getting output and then compare it to the expected. </w:t>
      </w:r>
    </w:p>
    <w:p w:rsidR="008E354F" w:rsidRDefault="008E354F" w:rsidP="00246089">
      <w:pPr>
        <w:pStyle w:val="ListParagraph"/>
        <w:numPr>
          <w:ilvl w:val="0"/>
          <w:numId w:val="1"/>
        </w:numPr>
      </w:pPr>
      <w:r>
        <w:t xml:space="preserve">Absence of failure is success. </w:t>
      </w:r>
    </w:p>
    <w:p w:rsidR="003D5D3E" w:rsidRDefault="00704C3A" w:rsidP="003D5D3E">
      <w:pPr>
        <w:pStyle w:val="ListParagraph"/>
        <w:numPr>
          <w:ilvl w:val="0"/>
          <w:numId w:val="1"/>
        </w:numPr>
      </w:pPr>
      <w:r>
        <w:t xml:space="preserve"> </w:t>
      </w:r>
      <w:r w:rsidR="003D5D3E">
        <w:t xml:space="preserve">Steps when I write a unit test: </w:t>
      </w:r>
    </w:p>
    <w:p w:rsidR="003D5D3E" w:rsidRDefault="003D5D3E" w:rsidP="003D5D3E">
      <w:pPr>
        <w:pStyle w:val="ListParagraph"/>
        <w:numPr>
          <w:ilvl w:val="0"/>
          <w:numId w:val="2"/>
        </w:numPr>
      </w:pPr>
      <w:r>
        <w:t xml:space="preserve">I know the output that I should get, the output here is two types: </w:t>
      </w:r>
    </w:p>
    <w:p w:rsidR="003D5D3E" w:rsidRDefault="003D5D3E" w:rsidP="003D5D3E">
      <w:pPr>
        <w:pStyle w:val="ListParagraph"/>
        <w:numPr>
          <w:ilvl w:val="0"/>
          <w:numId w:val="3"/>
        </w:numPr>
      </w:pPr>
      <w:r>
        <w:t xml:space="preserve">Expected. </w:t>
      </w:r>
    </w:p>
    <w:p w:rsidR="003D5D3E" w:rsidRDefault="003D5D3E" w:rsidP="003D5D3E">
      <w:pPr>
        <w:pStyle w:val="ListParagraph"/>
        <w:numPr>
          <w:ilvl w:val="0"/>
          <w:numId w:val="3"/>
        </w:numPr>
      </w:pPr>
      <w:r>
        <w:t>Actual.</w:t>
      </w:r>
    </w:p>
    <w:p w:rsidR="003D5D3E" w:rsidRDefault="003D5D3E" w:rsidP="003D5D3E">
      <w:pPr>
        <w:pStyle w:val="ListParagraph"/>
        <w:numPr>
          <w:ilvl w:val="0"/>
          <w:numId w:val="2"/>
        </w:numPr>
      </w:pPr>
      <w:r>
        <w:t xml:space="preserve">In the assertion functions we first pass the expected and then the actuals. </w:t>
      </w:r>
    </w:p>
    <w:p w:rsidR="003D5D3E" w:rsidRDefault="003D5D3E" w:rsidP="00F65664"/>
    <w:p w:rsidR="00F65664" w:rsidRDefault="00F65664" w:rsidP="00F65664">
      <w:pPr>
        <w:pStyle w:val="ListParagraph"/>
        <w:numPr>
          <w:ilvl w:val="0"/>
          <w:numId w:val="1"/>
        </w:numPr>
      </w:pPr>
      <w:r>
        <w:t xml:space="preserve">If we want to implement a setup that should be exist on each test unit we should use this annotation: </w:t>
      </w:r>
      <w:r w:rsidRPr="00CF5D33">
        <w:rPr>
          <w:b/>
          <w:bCs/>
        </w:rPr>
        <w:t>@</w:t>
      </w:r>
      <w:proofErr w:type="spellStart"/>
      <w:r w:rsidRPr="00CF5D33">
        <w:rPr>
          <w:b/>
          <w:bCs/>
        </w:rPr>
        <w:t>Before</w:t>
      </w:r>
      <w:r w:rsidR="00CF5D33">
        <w:rPr>
          <w:b/>
          <w:bCs/>
        </w:rPr>
        <w:t>Each</w:t>
      </w:r>
      <w:proofErr w:type="spellEnd"/>
      <w:r>
        <w:t xml:space="preserve">. </w:t>
      </w:r>
    </w:p>
    <w:p w:rsidR="00627246" w:rsidRDefault="00627246" w:rsidP="00F65664">
      <w:pPr>
        <w:pStyle w:val="ListParagraph"/>
        <w:numPr>
          <w:ilvl w:val="0"/>
          <w:numId w:val="1"/>
        </w:numPr>
      </w:pPr>
      <w:r>
        <w:t>Parameterized test, we use it when the only thing that change</w:t>
      </w:r>
      <w:r w:rsidR="00E778A6">
        <w:t xml:space="preserve"> within the test function is the data. </w:t>
      </w:r>
    </w:p>
    <w:p w:rsidR="00F65664" w:rsidRDefault="00F65664" w:rsidP="00F65664"/>
    <w:p w:rsidR="003D467F" w:rsidRDefault="003D467F" w:rsidP="003D467F">
      <w:pPr>
        <w:pStyle w:val="ListParagraph"/>
        <w:numPr>
          <w:ilvl w:val="0"/>
          <w:numId w:val="1"/>
        </w:numPr>
      </w:pPr>
      <w:r>
        <w:t xml:space="preserve">Assert functions that I know: </w:t>
      </w:r>
    </w:p>
    <w:p w:rsidR="003D467F" w:rsidRDefault="003D467F" w:rsidP="003D467F">
      <w:pPr>
        <w:pStyle w:val="ListParagraph"/>
        <w:numPr>
          <w:ilvl w:val="0"/>
          <w:numId w:val="6"/>
        </w:numPr>
      </w:pPr>
      <w:proofErr w:type="spellStart"/>
      <w:r>
        <w:t>AssertEquals</w:t>
      </w:r>
      <w:proofErr w:type="spellEnd"/>
      <w:r>
        <w:t xml:space="preserve">. </w:t>
      </w:r>
    </w:p>
    <w:p w:rsidR="003D467F" w:rsidRDefault="003D467F" w:rsidP="003D467F">
      <w:pPr>
        <w:pStyle w:val="ListParagraph"/>
        <w:numPr>
          <w:ilvl w:val="0"/>
          <w:numId w:val="6"/>
        </w:numPr>
      </w:pPr>
      <w:proofErr w:type="spellStart"/>
      <w:r>
        <w:t>AssertNotNull</w:t>
      </w:r>
      <w:proofErr w:type="spellEnd"/>
      <w:r>
        <w:t>.</w:t>
      </w:r>
    </w:p>
    <w:p w:rsidR="003D467F" w:rsidRDefault="003D467F" w:rsidP="003D467F">
      <w:pPr>
        <w:pStyle w:val="ListParagraph"/>
        <w:numPr>
          <w:ilvl w:val="0"/>
          <w:numId w:val="6"/>
        </w:numPr>
      </w:pPr>
      <w:proofErr w:type="spellStart"/>
      <w:r>
        <w:t>AssertNull</w:t>
      </w:r>
      <w:proofErr w:type="spellEnd"/>
      <w:r>
        <w:t xml:space="preserve">. </w:t>
      </w:r>
    </w:p>
    <w:p w:rsidR="007B0E20" w:rsidRDefault="007B0E20" w:rsidP="003D467F">
      <w:pPr>
        <w:pStyle w:val="ListParagraph"/>
        <w:numPr>
          <w:ilvl w:val="0"/>
          <w:numId w:val="6"/>
        </w:numPr>
      </w:pPr>
      <w:proofErr w:type="spellStart"/>
      <w:r>
        <w:t>AssertFalse</w:t>
      </w:r>
      <w:proofErr w:type="spellEnd"/>
      <w:r w:rsidR="00FF7305">
        <w:t>.</w:t>
      </w:r>
    </w:p>
    <w:p w:rsidR="007B0E20" w:rsidRDefault="007B0E20" w:rsidP="00B9283E">
      <w:pPr>
        <w:pStyle w:val="ListParagraph"/>
        <w:numPr>
          <w:ilvl w:val="0"/>
          <w:numId w:val="6"/>
        </w:numPr>
      </w:pPr>
      <w:proofErr w:type="spellStart"/>
      <w:r>
        <w:t>Assert</w:t>
      </w:r>
      <w:r w:rsidR="00FF7305">
        <w:t>True</w:t>
      </w:r>
      <w:proofErr w:type="spellEnd"/>
      <w:r w:rsidR="00FF7305">
        <w:t xml:space="preserve">. </w:t>
      </w:r>
    </w:p>
    <w:p w:rsidR="008A4762" w:rsidRDefault="00E77CAC" w:rsidP="008A4762">
      <w:pPr>
        <w:pStyle w:val="ListParagraph"/>
        <w:numPr>
          <w:ilvl w:val="0"/>
          <w:numId w:val="6"/>
        </w:numPr>
      </w:pPr>
      <w:proofErr w:type="spellStart"/>
      <w:r>
        <w:t>AssertThrows</w:t>
      </w:r>
      <w:proofErr w:type="spellEnd"/>
      <w:r>
        <w:t>.</w:t>
      </w:r>
    </w:p>
    <w:p w:rsidR="00CF5D33" w:rsidRDefault="00CF5D33" w:rsidP="00CF5D33"/>
    <w:p w:rsidR="00CF5D33" w:rsidRDefault="00CF5D33" w:rsidP="00CF5D33">
      <w:pPr>
        <w:pStyle w:val="ListParagraph"/>
        <w:numPr>
          <w:ilvl w:val="0"/>
          <w:numId w:val="1"/>
        </w:numPr>
      </w:pPr>
      <w:r>
        <w:t xml:space="preserve">Annotations: </w:t>
      </w:r>
    </w:p>
    <w:p w:rsidR="00CF5D33" w:rsidRDefault="00CF5D33" w:rsidP="00CF5D33">
      <w:pPr>
        <w:pStyle w:val="ListParagraph"/>
        <w:numPr>
          <w:ilvl w:val="0"/>
          <w:numId w:val="7"/>
        </w:numPr>
      </w:pPr>
      <w:r>
        <w:t>@Test</w:t>
      </w:r>
      <w:r w:rsidR="006821F9">
        <w:t>.</w:t>
      </w:r>
    </w:p>
    <w:p w:rsidR="00CF5D33" w:rsidRDefault="00CF5D33" w:rsidP="00CF5D33">
      <w:pPr>
        <w:pStyle w:val="ListParagraph"/>
        <w:numPr>
          <w:ilvl w:val="0"/>
          <w:numId w:val="7"/>
        </w:numPr>
      </w:pPr>
      <w:r>
        <w:t>@</w:t>
      </w:r>
      <w:proofErr w:type="spellStart"/>
      <w:r>
        <w:t>BeforeEach</w:t>
      </w:r>
      <w:proofErr w:type="spellEnd"/>
      <w:r w:rsidR="006821F9">
        <w:t>.</w:t>
      </w:r>
    </w:p>
    <w:p w:rsidR="006821F9" w:rsidRDefault="006821F9" w:rsidP="00CF5D33">
      <w:pPr>
        <w:pStyle w:val="ListParagraph"/>
        <w:numPr>
          <w:ilvl w:val="0"/>
          <w:numId w:val="7"/>
        </w:numPr>
      </w:pPr>
      <w:r>
        <w:t>@</w:t>
      </w:r>
      <w:proofErr w:type="spellStart"/>
      <w:r>
        <w:t>AfterEach</w:t>
      </w:r>
      <w:proofErr w:type="spellEnd"/>
      <w:r>
        <w:t>.</w:t>
      </w:r>
    </w:p>
    <w:p w:rsidR="00AD30E1" w:rsidRDefault="00CC5A9C" w:rsidP="00CF5D33">
      <w:pPr>
        <w:pStyle w:val="ListParagraph"/>
        <w:numPr>
          <w:ilvl w:val="0"/>
          <w:numId w:val="7"/>
        </w:numPr>
      </w:pPr>
      <w:r>
        <w:t>@</w:t>
      </w:r>
      <w:proofErr w:type="spellStart"/>
      <w:r>
        <w:t>BeforeAll</w:t>
      </w:r>
      <w:proofErr w:type="spellEnd"/>
      <w:r>
        <w:t xml:space="preserve"> -- </w:t>
      </w:r>
      <w:r w:rsidRPr="00CC5A9C">
        <w:rPr>
          <w:color w:val="FF0000"/>
        </w:rPr>
        <w:t>the method should be static.</w:t>
      </w:r>
    </w:p>
    <w:p w:rsidR="00CC5A9C" w:rsidRPr="00DB2903" w:rsidRDefault="00CC5A9C" w:rsidP="00CF5D33">
      <w:pPr>
        <w:pStyle w:val="ListParagraph"/>
        <w:numPr>
          <w:ilvl w:val="0"/>
          <w:numId w:val="7"/>
        </w:numPr>
      </w:pPr>
      <w:r>
        <w:t>@</w:t>
      </w:r>
      <w:proofErr w:type="spellStart"/>
      <w:r>
        <w:t>AfterAll</w:t>
      </w:r>
      <w:proofErr w:type="spellEnd"/>
      <w:r>
        <w:t xml:space="preserve"> – </w:t>
      </w:r>
      <w:r w:rsidRPr="00CC5A9C">
        <w:rPr>
          <w:color w:val="FF0000"/>
        </w:rPr>
        <w:t xml:space="preserve">the method should be static. </w:t>
      </w:r>
    </w:p>
    <w:p w:rsidR="00DB2903" w:rsidRDefault="00DB2903" w:rsidP="00CF5D33">
      <w:pPr>
        <w:pStyle w:val="ListParagraph"/>
        <w:numPr>
          <w:ilvl w:val="0"/>
          <w:numId w:val="7"/>
        </w:numPr>
      </w:pPr>
      <w:r>
        <w:t xml:space="preserve">@DisplayName (“When method is null throw an exception.”) – to give a name for a test while running. </w:t>
      </w:r>
    </w:p>
    <w:p w:rsidR="008A4762" w:rsidRPr="00F74C7C" w:rsidRDefault="008A4762" w:rsidP="00CF5D33">
      <w:pPr>
        <w:pStyle w:val="ListParagraph"/>
        <w:numPr>
          <w:ilvl w:val="0"/>
          <w:numId w:val="7"/>
        </w:numPr>
      </w:pPr>
      <w:r>
        <w:t>@Disabled.</w:t>
      </w:r>
      <w:r w:rsidR="000E1FF9">
        <w:t xml:space="preserve"> – to disable a unit test</w:t>
      </w:r>
      <w:r w:rsidR="006F6692">
        <w:t>, in junit4 it was called @</w:t>
      </w:r>
      <w:r w:rsidR="00926C19">
        <w:t>I</w:t>
      </w:r>
      <w:bookmarkStart w:id="0" w:name="_GoBack"/>
      <w:bookmarkEnd w:id="0"/>
      <w:r w:rsidR="006F6692">
        <w:t xml:space="preserve">gnored. </w:t>
      </w:r>
    </w:p>
    <w:p w:rsidR="00F74C7C" w:rsidRDefault="00F74C7C" w:rsidP="00F74C7C"/>
    <w:p w:rsidR="0071718A" w:rsidRDefault="0071718A" w:rsidP="0071718A">
      <w:pPr>
        <w:pStyle w:val="ListParagraph"/>
        <w:numPr>
          <w:ilvl w:val="0"/>
          <w:numId w:val="1"/>
        </w:numPr>
      </w:pPr>
      <w:r>
        <w:t>Junit</w:t>
      </w:r>
      <w:r w:rsidR="00DB2903">
        <w:t>4 vs Junit5:</w:t>
      </w:r>
    </w:p>
    <w:p w:rsidR="00DB2903" w:rsidRDefault="00DB2903" w:rsidP="00DB2903">
      <w:pPr>
        <w:pStyle w:val="ListParagraph"/>
        <w:numPr>
          <w:ilvl w:val="0"/>
          <w:numId w:val="8"/>
        </w:numPr>
      </w:pPr>
      <w:r>
        <w:t xml:space="preserve">In 4 all the methods are needed to be public. </w:t>
      </w:r>
    </w:p>
    <w:p w:rsidR="00B9283E" w:rsidRDefault="00B9283E" w:rsidP="00627246"/>
    <w:p w:rsidR="00460BCE" w:rsidRDefault="00460BCE" w:rsidP="00460BCE">
      <w:pPr>
        <w:pStyle w:val="ListParagraph"/>
        <w:numPr>
          <w:ilvl w:val="0"/>
          <w:numId w:val="1"/>
        </w:numPr>
      </w:pPr>
      <w:r>
        <w:t>Notes:</w:t>
      </w:r>
    </w:p>
    <w:p w:rsidR="00460BCE" w:rsidRDefault="00460BCE" w:rsidP="00460BCE">
      <w:pPr>
        <w:pStyle w:val="ListParagraph"/>
        <w:numPr>
          <w:ilvl w:val="0"/>
          <w:numId w:val="5"/>
        </w:numPr>
      </w:pPr>
      <w:r>
        <w:t xml:space="preserve">Don’t forget the annotation @Test. </w:t>
      </w:r>
    </w:p>
    <w:p w:rsidR="003D467F" w:rsidRDefault="003D467F" w:rsidP="00460BCE">
      <w:pPr>
        <w:pStyle w:val="ListParagraph"/>
        <w:numPr>
          <w:ilvl w:val="0"/>
          <w:numId w:val="5"/>
        </w:numPr>
      </w:pPr>
    </w:p>
    <w:p w:rsidR="00460BCE" w:rsidRDefault="00460BCE" w:rsidP="00B105F3"/>
    <w:p w:rsidR="00B105F3" w:rsidRDefault="00B105F3" w:rsidP="00B105F3">
      <w:pPr>
        <w:pStyle w:val="ListParagraph"/>
        <w:numPr>
          <w:ilvl w:val="0"/>
          <w:numId w:val="1"/>
        </w:numPr>
      </w:pPr>
      <w:r>
        <w:t xml:space="preserve">Keywords: </w:t>
      </w:r>
    </w:p>
    <w:p w:rsidR="00B105F3" w:rsidRDefault="00B105F3" w:rsidP="00B105F3">
      <w:pPr>
        <w:pStyle w:val="ListParagraph"/>
        <w:numPr>
          <w:ilvl w:val="0"/>
          <w:numId w:val="4"/>
        </w:numPr>
      </w:pPr>
      <w:r>
        <w:t xml:space="preserve">Corner Cases. </w:t>
      </w:r>
    </w:p>
    <w:sectPr w:rsidR="00B105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A84"/>
    <w:multiLevelType w:val="hybridMultilevel"/>
    <w:tmpl w:val="C5FCD1A6"/>
    <w:lvl w:ilvl="0" w:tplc="6FBCE70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D0DAB"/>
    <w:multiLevelType w:val="hybridMultilevel"/>
    <w:tmpl w:val="381AA752"/>
    <w:lvl w:ilvl="0" w:tplc="A96E89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A2E8D"/>
    <w:multiLevelType w:val="hybridMultilevel"/>
    <w:tmpl w:val="47AE3C3E"/>
    <w:lvl w:ilvl="0" w:tplc="91EEFC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F6A11"/>
    <w:multiLevelType w:val="hybridMultilevel"/>
    <w:tmpl w:val="7AF20804"/>
    <w:lvl w:ilvl="0" w:tplc="C106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4695"/>
    <w:multiLevelType w:val="hybridMultilevel"/>
    <w:tmpl w:val="1308964A"/>
    <w:lvl w:ilvl="0" w:tplc="220C8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04070"/>
    <w:multiLevelType w:val="hybridMultilevel"/>
    <w:tmpl w:val="E15AEAAC"/>
    <w:lvl w:ilvl="0" w:tplc="50BE1A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B25F9"/>
    <w:multiLevelType w:val="hybridMultilevel"/>
    <w:tmpl w:val="7F320A26"/>
    <w:lvl w:ilvl="0" w:tplc="2306E8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11724"/>
    <w:multiLevelType w:val="hybridMultilevel"/>
    <w:tmpl w:val="49C22FD8"/>
    <w:lvl w:ilvl="0" w:tplc="94F64A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704C3A"/>
    <w:rsid w:val="000E1FF9"/>
    <w:rsid w:val="00246089"/>
    <w:rsid w:val="003D467F"/>
    <w:rsid w:val="003D5D3E"/>
    <w:rsid w:val="00460BCE"/>
    <w:rsid w:val="00627246"/>
    <w:rsid w:val="006821F9"/>
    <w:rsid w:val="006F6692"/>
    <w:rsid w:val="00704C3A"/>
    <w:rsid w:val="0071718A"/>
    <w:rsid w:val="007B0E20"/>
    <w:rsid w:val="00817F03"/>
    <w:rsid w:val="008A4762"/>
    <w:rsid w:val="008E354F"/>
    <w:rsid w:val="00926C19"/>
    <w:rsid w:val="009C2F91"/>
    <w:rsid w:val="00AD30E1"/>
    <w:rsid w:val="00B105F3"/>
    <w:rsid w:val="00B9283E"/>
    <w:rsid w:val="00CC5A9C"/>
    <w:rsid w:val="00CF5D33"/>
    <w:rsid w:val="00DB2903"/>
    <w:rsid w:val="00E778A6"/>
    <w:rsid w:val="00E77CAC"/>
    <w:rsid w:val="00F4732A"/>
    <w:rsid w:val="00F65664"/>
    <w:rsid w:val="00F74C7C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2ACB"/>
  <w15:docId w15:val="{26166751-BFFD-40CD-A681-2D3A1996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HIR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EE72-1CD3-4F8E-B234-E7F15649F6C4}"/>
      </w:docPartPr>
      <w:docPartBody>
        <w:p w:rsidR="00000000" w:rsidRDefault="00635F68">
          <w:r w:rsidRPr="005D6BC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68"/>
    <w:rsid w:val="005A4525"/>
    <w:rsid w:val="0063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F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Software Testing – Junit5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180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NAHIR</dc:creator>
  <cp:keywords/>
  <dc:description/>
  <cp:lastModifiedBy>Amjad Tasluq</cp:lastModifiedBy>
  <cp:revision>19</cp:revision>
  <dcterms:created xsi:type="dcterms:W3CDTF">2018-05-01T05:10:00Z</dcterms:created>
  <dcterms:modified xsi:type="dcterms:W3CDTF">2018-05-01T08:10:00Z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